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0C0C0C"/>
          <w:sz w:val="280"/>
          <w:szCs w:val="280"/>
          <w:u w:val="none"/>
        </w:rPr>
      </w:pPr>
      <w:r>
        <w:rPr>
          <w:rFonts w:hint="default" w:ascii="Times New Roman" w:hAnsi="Times New Roman" w:cs="Times New Roman"/>
          <w:b/>
          <w:bCs/>
          <w:color w:val="0C0C0C"/>
          <w:sz w:val="96"/>
          <w:szCs w:val="16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775335</wp:posOffset>
                </wp:positionV>
                <wp:extent cx="5852795" cy="36195"/>
                <wp:effectExtent l="4445" t="4445" r="10160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795" cy="361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19.5pt;margin-top:61.05pt;height:2.85pt;width:460.85pt;z-index:251660288;mso-width-relative:page;mso-height-relative:page;" fillcolor="#002060" filled="t" stroked="t" coordsize="21600,21600" o:gfxdata="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qLg&#10;ztgAAAALAQAADwAAAAAAAAABACAAAAAiAAAAZHJzL2Rvd25yZXYueG1sUEsBAhQAFAAAAAgAh07i&#10;QO5Vb8QiAgAAWwQAAA4AAAAAAAAAAQAgAAAAJwEAAGRycy9lMm9Eb2MueG1sUEsFBgAAAAAGAAYA&#10;WQEAAL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color w:val="0C0C0C"/>
          <w:sz w:val="96"/>
          <w:szCs w:val="160"/>
          <w:lang w:val="en-US" w:eastAsia="zh-CN"/>
        </w:rPr>
        <w:t>C</w:t>
      </w:r>
      <w:r>
        <w:rPr>
          <w:rFonts w:hint="default" w:ascii="Times New Roman" w:hAnsi="Times New Roman" w:cs="Times New Roman"/>
          <w:b/>
          <w:bCs/>
          <w:color w:val="0C0C0C"/>
          <w:sz w:val="96"/>
          <w:szCs w:val="160"/>
        </w:rPr>
        <w:t xml:space="preserve">over </w:t>
      </w:r>
      <w:r>
        <w:rPr>
          <w:rFonts w:hint="default" w:ascii="Times New Roman" w:hAnsi="Times New Roman" w:cs="Times New Roman"/>
          <w:b/>
          <w:bCs/>
          <w:color w:val="0C0C0C"/>
          <w:sz w:val="96"/>
          <w:szCs w:val="160"/>
          <w:lang w:val="en-US"/>
        </w:rPr>
        <w:t>L</w:t>
      </w:r>
      <w:r>
        <w:rPr>
          <w:rFonts w:hint="default" w:ascii="Times New Roman" w:hAnsi="Times New Roman" w:cs="Times New Roman"/>
          <w:b/>
          <w:bCs/>
          <w:color w:val="0C0C0C"/>
          <w:sz w:val="96"/>
          <w:szCs w:val="160"/>
        </w:rPr>
        <w:t>etter</w:t>
      </w:r>
    </w:p>
    <w:p>
      <w:pPr>
        <w:rPr>
          <w:rFonts w:hint="default" w:ascii="Arial" w:hAnsi="Arial" w:cs="Arial"/>
          <w:szCs w:val="21"/>
          <w:u w:val="single"/>
        </w:rPr>
      </w:pPr>
    </w:p>
    <w:p>
      <w:pPr>
        <w:rPr>
          <w:rFonts w:hint="default"/>
          <w:sz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4445</wp:posOffset>
                </wp:positionV>
                <wp:extent cx="2569210" cy="1391920"/>
                <wp:effectExtent l="0" t="0" r="6350" b="10160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0" cy="1391920"/>
                        </a:xfrm>
                        <a:prstGeom prst="rect">
                          <a:avLst/>
                        </a:prstGeom>
                        <a:solidFill>
                          <a:srgbClr val="DBEE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4.2pt;margin-top:0.35pt;height:109.6pt;width:202.3pt;z-index:-251657216;mso-width-relative:page;mso-height-relative:page;" fillcolor="#DBEEF4" filled="t" stroked="f" coordsize="21600,21600" o:gfxdata="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AcfeZ1gAAAAcBAAAPAAAAAAAA&#10;AAEAIAAAACIAAABkcnMvZG93bnJldi54bWxQSwECFAAUAAAACACHTuJALnTPb9sBAACeAwAADgAA&#10;AAAAAAABACAAAAAlAQAAZHJzL2Uyb0RvYy54bWxQSwUGAAAAAAYABgBZAQAAc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default"/>
          <w:sz w:val="21"/>
          <w:lang w:val="en-US"/>
        </w:rPr>
        <w:t>From:</w:t>
      </w:r>
    </w:p>
    <w:p>
      <w:pPr>
        <w:rPr>
          <w:rFonts w:hint="default"/>
          <w:lang w:val="en-US"/>
        </w:rPr>
      </w:pPr>
      <w:r>
        <w:rPr>
          <w:rFonts w:hint="default"/>
          <w:sz w:val="21"/>
          <w:lang w:val="en-US"/>
        </w:rPr>
        <w:t>Onkar Rajan Malawade,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At/post: Talere,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Sindhudurg, MH,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onkarmalawade@gmail.com,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+91 7020767185,</w:t>
      </w:r>
    </w:p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40640</wp:posOffset>
                </wp:positionV>
                <wp:extent cx="2569210" cy="1216025"/>
                <wp:effectExtent l="0" t="0" r="6350" b="31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210" cy="1216025"/>
                        </a:xfrm>
                        <a:prstGeom prst="rect">
                          <a:avLst/>
                        </a:prstGeom>
                        <a:solidFill>
                          <a:srgbClr val="DBEE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3.9pt;margin-top:3.2pt;height:95.75pt;width:202.3pt;z-index:-251655168;mso-width-relative:page;mso-height-relative:page;" fillcolor="#DBEEF4" filled="t" stroked="f" coordsize="21600,21600" o:gfxdata="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0kRWmdcAAAAIAQAADwAAAAAAAAABACAAAAAiAAAAZHJzL2Rvd25yZXYueG1sUEsBAhQA&#10;FAAAAAgAh07iQPnEP/+6AQAAawMAAA4AAAAAAAAAAQAgAAAAJgEAAGRycy9lMm9Eb2MueG1sUEsF&#10;BgAAAAAGAAYAWQEAAFI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hint="default"/>
          <w:sz w:val="21"/>
          <w:lang w:val="en-US"/>
        </w:rPr>
        <w:t>22 April 2024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Mrs. Shraddhanjali Rao,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Alphabet’s Inc(Google LLC),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Google Office,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Bengaluru, Karnataka, 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Dear </w:t>
      </w:r>
      <w:r>
        <w:rPr>
          <w:rFonts w:hint="default"/>
          <w:lang w:val="en-US"/>
        </w:rPr>
        <w:t>Shraddhanjali Rao</w:t>
      </w:r>
      <w:r>
        <w:rPr>
          <w:rFonts w:hint="eastAsia"/>
        </w:rPr>
        <w:t>,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I am writing to express my sincere interest in the </w:t>
      </w:r>
      <w:r>
        <w:rPr>
          <w:rFonts w:hint="default"/>
          <w:b/>
          <w:bCs/>
          <w:lang w:val="en-US"/>
        </w:rPr>
        <w:t>Software Developer</w:t>
      </w:r>
      <w:r>
        <w:rPr>
          <w:rFonts w:hint="eastAsia"/>
        </w:rPr>
        <w:t xml:space="preserve"> position at  </w:t>
      </w:r>
      <w:r>
        <w:rPr>
          <w:rFonts w:hint="default"/>
          <w:b/>
          <w:bCs/>
          <w:lang w:val="en-US"/>
        </w:rPr>
        <w:t>Alphabet’s Inc(Google LLC)</w:t>
      </w:r>
      <w:r>
        <w:rPr>
          <w:rFonts w:hint="eastAsia"/>
        </w:rPr>
        <w:t xml:space="preserve"> , as advertised. With a </w:t>
      </w:r>
      <w:r>
        <w:rPr>
          <w:rFonts w:hint="eastAsia"/>
          <w:b/>
          <w:bCs/>
        </w:rPr>
        <w:t>Master's degree in Computer Applications</w:t>
      </w:r>
      <w:r>
        <w:rPr>
          <w:rFonts w:hint="eastAsia"/>
        </w:rPr>
        <w:t xml:space="preserve"> and a keen enthusiasm for learning and exploring new technologies, I am excited about the opportunity to contribute to your team and immerse myself in innovative projects.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Throughout my academic and professional journey, I have continually sought out opportunities to expand my knowledge and skills in software development. My experience as a </w:t>
      </w:r>
      <w:r>
        <w:rPr>
          <w:rFonts w:hint="default"/>
          <w:b/>
          <w:bCs/>
          <w:lang w:val="en-US"/>
        </w:rPr>
        <w:t>IBM Micro-</w:t>
      </w:r>
      <w:r>
        <w:rPr>
          <w:rFonts w:hint="eastAsia"/>
          <w:b/>
          <w:bCs/>
        </w:rPr>
        <w:t>Intern</w:t>
      </w:r>
      <w:r>
        <w:rPr>
          <w:rFonts w:hint="default"/>
          <w:b/>
          <w:bCs/>
          <w:lang w:val="en-US"/>
        </w:rPr>
        <w:t>ship</w:t>
      </w:r>
      <w:r>
        <w:rPr>
          <w:rFonts w:hint="eastAsia"/>
        </w:rPr>
        <w:t xml:space="preserve"> has provided me with valuable insights into the intricacies of building robust and scalable applications, while my educational background has equipped me with a solid foundation in programming languages such as </w:t>
      </w:r>
      <w:r>
        <w:rPr>
          <w:rFonts w:hint="eastAsia"/>
          <w:b/>
          <w:bCs/>
        </w:rPr>
        <w:t>Java</w:t>
      </w:r>
      <w:r>
        <w:rPr>
          <w:rFonts w:hint="eastAsia"/>
        </w:rPr>
        <w:t xml:space="preserve">, </w:t>
      </w:r>
      <w:r>
        <w:rPr>
          <w:rFonts w:hint="eastAsia"/>
          <w:b/>
          <w:bCs/>
        </w:rPr>
        <w:t>Python</w:t>
      </w:r>
      <w:r>
        <w:rPr>
          <w:rFonts w:hint="eastAsia"/>
        </w:rPr>
        <w:t xml:space="preserve">, and </w:t>
      </w:r>
      <w:r>
        <w:rPr>
          <w:rFonts w:hint="eastAsia"/>
          <w:b/>
          <w:bCs/>
        </w:rPr>
        <w:t>C++</w:t>
      </w:r>
      <w:r>
        <w:rPr>
          <w:rFonts w:hint="eastAsia"/>
        </w:rPr>
        <w:t>.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What sets me apart is my insatiable curiosity and eagerness to embrace emerging technologies. Whether it's diving into new programming languages, experimenting with cutting-edge frameworks, or exploring the latest trends in software development, I thrive on the challenges of continuous learning and growth. I am particularly drawn to </w:t>
      </w:r>
      <w:r>
        <w:rPr>
          <w:rFonts w:hint="default"/>
          <w:b/>
          <w:bCs/>
          <w:lang w:val="en-US"/>
        </w:rPr>
        <w:t>Alphabet’s Inc(Google LLC)</w:t>
      </w:r>
      <w:r>
        <w:rPr>
          <w:rFonts w:hint="eastAsia"/>
        </w:rPr>
        <w:t xml:space="preserve"> reputation for innovation and its commitment to pushing the boundaries of technology, and I am eager to contribute my passion and curiosity to your team.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 am confident that my combination of technical skills, proactive mindset, and passion for learning make me a strong candidate for this role. I am excited about the opportunity to further discuss how my background and enthusiasm align with the needs of your team. Thank you for considering my application. I look forward to the possibility of contributing to [Company Name]'s success.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right"/>
        <w:rPr>
          <w:rFonts w:hint="eastAsia"/>
        </w:rPr>
      </w:pPr>
      <w:r>
        <w:rPr>
          <w:rFonts w:hint="eastAsia"/>
        </w:rPr>
        <w:t>Warm regards,</w:t>
      </w:r>
    </w:p>
    <w:p>
      <w:pPr>
        <w:jc w:val="right"/>
        <w:rPr>
          <w:rFonts w:hint="eastAsia"/>
        </w:rPr>
      </w:pPr>
    </w:p>
    <w:p>
      <w:pPr>
        <w:jc w:val="righ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Onkar Rajan Malawade</w:t>
      </w:r>
    </w:p>
    <w:sectPr>
      <w:pgSz w:w="11906" w:h="16838"/>
      <w:pgMar w:top="600" w:right="1800" w:bottom="478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A77DA4"/>
    <w:rsid w:val="000E1F94"/>
    <w:rsid w:val="001B0026"/>
    <w:rsid w:val="003D78DF"/>
    <w:rsid w:val="0040301A"/>
    <w:rsid w:val="00442F0C"/>
    <w:rsid w:val="004D0ED6"/>
    <w:rsid w:val="007578C5"/>
    <w:rsid w:val="0098056C"/>
    <w:rsid w:val="00987832"/>
    <w:rsid w:val="00A01A1C"/>
    <w:rsid w:val="00A23F75"/>
    <w:rsid w:val="00B85328"/>
    <w:rsid w:val="00BF5073"/>
    <w:rsid w:val="00EF7D57"/>
    <w:rsid w:val="00F75635"/>
    <w:rsid w:val="00FF4F0A"/>
    <w:rsid w:val="15A77DA4"/>
    <w:rsid w:val="215E47E8"/>
    <w:rsid w:val="2F725139"/>
    <w:rsid w:val="43E34A47"/>
    <w:rsid w:val="5D482A80"/>
    <w:rsid w:val="7E563B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character" w:customStyle="1" w:styleId="7">
    <w:name w:val="页眉 Char"/>
    <w:basedOn w:val="2"/>
    <w:link w:val="5"/>
    <w:uiPriority w:val="0"/>
    <w:rPr>
      <w:kern w:val="2"/>
      <w:sz w:val="18"/>
      <w:szCs w:val="18"/>
    </w:rPr>
  </w:style>
  <w:style w:type="character" w:customStyle="1" w:styleId="8">
    <w:name w:val="页脚 Char"/>
    <w:basedOn w:val="2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kar\AppData\Local\packages\ZhuhaiKingsoftOfficeSoftw.WPSOffice2019_924xes6e8q1tw\LocalCache\Roaming\Kingsoft\office6\templates\download\56ad2742\Cover%20Letter%20for%20Business%20Personnel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Business Personnel.doc</Template>
  <Pages>1</Pages>
  <Words>267</Words>
  <Characters>1521</Characters>
  <Lines>19</Lines>
  <Paragraphs>5</Paragraphs>
  <TotalTime>17</TotalTime>
  <ScaleCrop>false</ScaleCrop>
  <LinksUpToDate>false</LinksUpToDate>
  <CharactersWithSpaces>1819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2024-04-20T12:38:00Z</dcterms:created>
  <dc:creator>omkar</dc:creator>
  <cp:lastModifiedBy>Onkar Malawade</cp:lastModifiedBy>
  <dcterms:modified xsi:type="dcterms:W3CDTF">2024-04-20T12:55:43Z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B2E06595829844398D0BFC5205738644_11</vt:lpwstr>
  </property>
</Properties>
</file>